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ook w:val="01E0"/>
      </w:tblPr>
      <w:tblGrid>
        <w:gridCol w:w="2685"/>
        <w:gridCol w:w="6885"/>
      </w:tblGrid>
      <w:tr w:rsidR="003F10C9" w:rsidRPr="00807554" w:rsidTr="003E1ADE">
        <w:tc>
          <w:tcPr>
            <w:tcW w:w="2726" w:type="dxa"/>
          </w:tcPr>
          <w:p w:rsidR="003F10C9" w:rsidRPr="00807554" w:rsidRDefault="003F10C9" w:rsidP="003E1ADE">
            <w:pPr>
              <w:jc w:val="both"/>
            </w:pPr>
            <w:r w:rsidRPr="00807554">
              <w:t>Институт (факультет)</w:t>
            </w:r>
          </w:p>
        </w:tc>
        <w:tc>
          <w:tcPr>
            <w:tcW w:w="7127" w:type="dxa"/>
            <w:tcBorders>
              <w:bottom w:val="single" w:sz="4" w:space="0" w:color="auto"/>
            </w:tcBorders>
          </w:tcPr>
          <w:p w:rsidR="003F10C9" w:rsidRPr="00807554" w:rsidRDefault="00F34893" w:rsidP="003E1ADE">
            <w:pPr>
              <w:jc w:val="both"/>
            </w:pPr>
            <w:r>
              <w:t>Информационных технологий</w:t>
            </w:r>
          </w:p>
        </w:tc>
      </w:tr>
      <w:tr w:rsidR="003F10C9" w:rsidRPr="00807554" w:rsidTr="003E1ADE">
        <w:tc>
          <w:tcPr>
            <w:tcW w:w="2726" w:type="dxa"/>
          </w:tcPr>
          <w:p w:rsidR="003F10C9" w:rsidRPr="00807554" w:rsidRDefault="009E47D5" w:rsidP="003E1ADE">
            <w:pPr>
              <w:jc w:val="both"/>
            </w:pPr>
            <w:r>
              <w:t>Направление подготовки (с</w:t>
            </w:r>
            <w:r w:rsidR="003F10C9" w:rsidRPr="00807554">
              <w:t>пециальность</w:t>
            </w:r>
            <w:r>
              <w:t>)</w:t>
            </w:r>
          </w:p>
        </w:tc>
        <w:tc>
          <w:tcPr>
            <w:tcW w:w="7127" w:type="dxa"/>
            <w:tcBorders>
              <w:top w:val="single" w:sz="4" w:space="0" w:color="auto"/>
              <w:bottom w:val="single" w:sz="4" w:space="0" w:color="auto"/>
            </w:tcBorders>
          </w:tcPr>
          <w:p w:rsidR="003F10C9" w:rsidRPr="00807554" w:rsidRDefault="00F34893" w:rsidP="007B0E49">
            <w:pPr>
              <w:jc w:val="both"/>
            </w:pPr>
            <w:r>
              <w:t>09.03.0</w:t>
            </w:r>
            <w:r w:rsidR="007B0E49">
              <w:t>1</w:t>
            </w:r>
            <w:r>
              <w:t xml:space="preserve"> </w:t>
            </w:r>
            <w:r w:rsidR="007B0E49">
              <w:t>Информатика и вычислительная техника</w:t>
            </w:r>
          </w:p>
        </w:tc>
      </w:tr>
      <w:tr w:rsidR="003F10C9" w:rsidRPr="00807554" w:rsidTr="003E1ADE">
        <w:tc>
          <w:tcPr>
            <w:tcW w:w="2726" w:type="dxa"/>
          </w:tcPr>
          <w:p w:rsidR="003F10C9" w:rsidRPr="00807554" w:rsidRDefault="003F10C9" w:rsidP="003E1ADE">
            <w:pPr>
              <w:jc w:val="both"/>
            </w:pPr>
            <w:r w:rsidRPr="00807554">
              <w:t>Выпускающая кафедра</w:t>
            </w:r>
          </w:p>
        </w:tc>
        <w:tc>
          <w:tcPr>
            <w:tcW w:w="7127" w:type="dxa"/>
            <w:tcBorders>
              <w:top w:val="single" w:sz="4" w:space="0" w:color="auto"/>
              <w:bottom w:val="single" w:sz="4" w:space="0" w:color="auto"/>
            </w:tcBorders>
          </w:tcPr>
          <w:p w:rsidR="003F10C9" w:rsidRPr="00807554" w:rsidRDefault="00F34893" w:rsidP="00F34893">
            <w:pPr>
              <w:jc w:val="both"/>
            </w:pPr>
            <w:r>
              <w:t>Математическое и программное обеспечение ЭВМ</w:t>
            </w:r>
          </w:p>
        </w:tc>
      </w:tr>
    </w:tbl>
    <w:p w:rsidR="003F10C9" w:rsidRDefault="003F10C9" w:rsidP="003F10C9">
      <w:pPr>
        <w:pStyle w:val="Heading1"/>
        <w:spacing w:before="0"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3F10C9" w:rsidRDefault="003F10C9" w:rsidP="003F10C9">
      <w:pPr>
        <w:jc w:val="center"/>
      </w:pPr>
    </w:p>
    <w:p w:rsidR="003F10C9" w:rsidRDefault="003F10C9" w:rsidP="003F10C9">
      <w:pPr>
        <w:jc w:val="center"/>
      </w:pPr>
    </w:p>
    <w:p w:rsidR="003F10C9" w:rsidRPr="00A85B24" w:rsidRDefault="003F10C9" w:rsidP="003F10C9">
      <w:pPr>
        <w:jc w:val="center"/>
      </w:pPr>
    </w:p>
    <w:p w:rsidR="003F10C9" w:rsidRPr="00807554" w:rsidRDefault="003F10C9" w:rsidP="003F10C9">
      <w:pPr>
        <w:pStyle w:val="Heading1"/>
        <w:spacing w:before="0" w:after="0"/>
        <w:jc w:val="center"/>
        <w:rPr>
          <w:rFonts w:ascii="Times New Roman" w:hAnsi="Times New Roman" w:cs="Times New Roman"/>
        </w:rPr>
      </w:pPr>
      <w:r w:rsidRPr="00807554">
        <w:rPr>
          <w:rFonts w:ascii="Times New Roman" w:hAnsi="Times New Roman" w:cs="Times New Roman"/>
        </w:rPr>
        <w:t>ВЫПУСКНАЯ КВАЛИФИКАЦИОННАЯ РАБОТА</w:t>
      </w:r>
    </w:p>
    <w:p w:rsidR="003F10C9" w:rsidRDefault="003F10C9" w:rsidP="003F10C9">
      <w:pPr>
        <w:jc w:val="center"/>
      </w:pPr>
    </w:p>
    <w:p w:rsidR="003F10C9" w:rsidRDefault="003F10C9" w:rsidP="003F10C9">
      <w:pPr>
        <w:jc w:val="center"/>
      </w:pPr>
    </w:p>
    <w:p w:rsidR="003F10C9" w:rsidRDefault="003F10C9" w:rsidP="003F10C9">
      <w:pPr>
        <w:jc w:val="center"/>
      </w:pPr>
    </w:p>
    <w:p w:rsidR="003F10C9" w:rsidRPr="00807554" w:rsidRDefault="003F10C9" w:rsidP="003F10C9">
      <w:pPr>
        <w:jc w:val="center"/>
      </w:pPr>
    </w:p>
    <w:tbl>
      <w:tblPr>
        <w:tblW w:w="0" w:type="auto"/>
        <w:tblLook w:val="01E0"/>
      </w:tblPr>
      <w:tblGrid>
        <w:gridCol w:w="2660"/>
        <w:gridCol w:w="6910"/>
      </w:tblGrid>
      <w:tr w:rsidR="003F10C9" w:rsidRPr="00807554" w:rsidTr="003E1ADE">
        <w:tc>
          <w:tcPr>
            <w:tcW w:w="2726" w:type="dxa"/>
          </w:tcPr>
          <w:p w:rsidR="003F10C9" w:rsidRPr="00807554" w:rsidRDefault="003F10C9" w:rsidP="003E1ADE">
            <w:pPr>
              <w:jc w:val="both"/>
            </w:pPr>
            <w:r w:rsidRPr="00807554">
              <w:t>Название работы</w:t>
            </w:r>
          </w:p>
        </w:tc>
        <w:tc>
          <w:tcPr>
            <w:tcW w:w="7127" w:type="dxa"/>
            <w:tcBorders>
              <w:bottom w:val="single" w:sz="4" w:space="0" w:color="auto"/>
            </w:tcBorders>
          </w:tcPr>
          <w:p w:rsidR="003F10C9" w:rsidRPr="00807554" w:rsidRDefault="009A29B2" w:rsidP="00B72820">
            <w:pPr>
              <w:jc w:val="both"/>
            </w:pPr>
            <w:r w:rsidRPr="009A29B2">
              <w:t xml:space="preserve">Разработка программного обеспечения </w:t>
            </w:r>
            <w:proofErr w:type="gramStart"/>
            <w:r w:rsidR="00B72820">
              <w:t>информационной</w:t>
            </w:r>
            <w:proofErr w:type="gramEnd"/>
            <w:r w:rsidR="00B72820">
              <w:t xml:space="preserve"> </w:t>
            </w:r>
          </w:p>
        </w:tc>
      </w:tr>
      <w:tr w:rsidR="003F10C9" w:rsidRPr="00807554" w:rsidTr="003E1ADE">
        <w:tc>
          <w:tcPr>
            <w:tcW w:w="9853" w:type="dxa"/>
            <w:gridSpan w:val="2"/>
            <w:tcBorders>
              <w:bottom w:val="single" w:sz="4" w:space="0" w:color="auto"/>
            </w:tcBorders>
          </w:tcPr>
          <w:p w:rsidR="003F10C9" w:rsidRPr="00807554" w:rsidRDefault="00B72820" w:rsidP="00796FB5">
            <w:pPr>
              <w:jc w:val="both"/>
            </w:pPr>
            <w:r>
              <w:t>системы</w:t>
            </w:r>
            <w:r w:rsidRPr="009A29B2">
              <w:t xml:space="preserve"> “Контроль </w:t>
            </w:r>
            <w:r w:rsidR="009A29B2" w:rsidRPr="009A29B2">
              <w:t>содержания городских территорий”</w:t>
            </w:r>
          </w:p>
        </w:tc>
      </w:tr>
      <w:tr w:rsidR="003F10C9" w:rsidRPr="00807554" w:rsidTr="003E1ADE">
        <w:tc>
          <w:tcPr>
            <w:tcW w:w="985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3F10C9" w:rsidRPr="00807554" w:rsidRDefault="003F10C9" w:rsidP="003E1ADE">
            <w:pPr>
              <w:jc w:val="both"/>
            </w:pPr>
          </w:p>
        </w:tc>
      </w:tr>
      <w:tr w:rsidR="003F10C9" w:rsidRPr="00807554" w:rsidTr="003E1ADE">
        <w:tc>
          <w:tcPr>
            <w:tcW w:w="985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3F10C9" w:rsidRPr="00807554" w:rsidRDefault="003F10C9" w:rsidP="003E1ADE">
            <w:pPr>
              <w:jc w:val="both"/>
            </w:pPr>
          </w:p>
        </w:tc>
      </w:tr>
      <w:tr w:rsidR="003F10C9" w:rsidRPr="00807554" w:rsidTr="003E1ADE">
        <w:tc>
          <w:tcPr>
            <w:tcW w:w="985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3F10C9" w:rsidRPr="00807554" w:rsidRDefault="003F10C9" w:rsidP="003E1ADE">
            <w:pPr>
              <w:jc w:val="both"/>
            </w:pPr>
          </w:p>
        </w:tc>
      </w:tr>
    </w:tbl>
    <w:p w:rsidR="003F10C9" w:rsidRDefault="003F10C9" w:rsidP="003F10C9"/>
    <w:tbl>
      <w:tblPr>
        <w:tblW w:w="0" w:type="auto"/>
        <w:tblLook w:val="01E0"/>
      </w:tblPr>
      <w:tblGrid>
        <w:gridCol w:w="2664"/>
        <w:gridCol w:w="6906"/>
      </w:tblGrid>
      <w:tr w:rsidR="003F10C9" w:rsidRPr="00807554" w:rsidTr="003E1ADE">
        <w:tc>
          <w:tcPr>
            <w:tcW w:w="2726" w:type="dxa"/>
          </w:tcPr>
          <w:p w:rsidR="003F10C9" w:rsidRPr="00807554" w:rsidRDefault="003F10C9" w:rsidP="003E1ADE">
            <w:pPr>
              <w:jc w:val="both"/>
            </w:pPr>
            <w:r w:rsidRPr="00807554">
              <w:t>Студента</w:t>
            </w:r>
          </w:p>
        </w:tc>
        <w:tc>
          <w:tcPr>
            <w:tcW w:w="7127" w:type="dxa"/>
            <w:tcBorders>
              <w:bottom w:val="single" w:sz="4" w:space="0" w:color="auto"/>
            </w:tcBorders>
          </w:tcPr>
          <w:p w:rsidR="003F10C9" w:rsidRPr="00807554" w:rsidRDefault="009A29B2" w:rsidP="009A29B2">
            <w:pPr>
              <w:jc w:val="both"/>
            </w:pPr>
            <w:r>
              <w:t>Климова</w:t>
            </w:r>
            <w:r w:rsidR="00796FB5">
              <w:t xml:space="preserve"> </w:t>
            </w:r>
            <w:r>
              <w:t>Александра Григорьевича</w:t>
            </w:r>
          </w:p>
        </w:tc>
      </w:tr>
      <w:tr w:rsidR="003F10C9" w:rsidRPr="00807554" w:rsidTr="003E1ADE">
        <w:tc>
          <w:tcPr>
            <w:tcW w:w="2726" w:type="dxa"/>
          </w:tcPr>
          <w:p w:rsidR="003F10C9" w:rsidRPr="00807554" w:rsidRDefault="003F10C9" w:rsidP="003E1ADE">
            <w:pPr>
              <w:jc w:val="both"/>
            </w:pPr>
          </w:p>
        </w:tc>
        <w:tc>
          <w:tcPr>
            <w:tcW w:w="7127" w:type="dxa"/>
            <w:tcBorders>
              <w:top w:val="single" w:sz="4" w:space="0" w:color="auto"/>
            </w:tcBorders>
          </w:tcPr>
          <w:p w:rsidR="003F10C9" w:rsidRPr="003E1ADE" w:rsidRDefault="003F10C9" w:rsidP="003E1ADE">
            <w:pPr>
              <w:jc w:val="center"/>
              <w:rPr>
                <w:sz w:val="20"/>
                <w:szCs w:val="20"/>
              </w:rPr>
            </w:pPr>
            <w:r w:rsidRPr="003E1ADE">
              <w:rPr>
                <w:sz w:val="20"/>
                <w:szCs w:val="20"/>
              </w:rPr>
              <w:t>Ф.И.О.</w:t>
            </w:r>
          </w:p>
        </w:tc>
      </w:tr>
      <w:tr w:rsidR="003F10C9" w:rsidRPr="00807554" w:rsidTr="003E1ADE">
        <w:tc>
          <w:tcPr>
            <w:tcW w:w="9853" w:type="dxa"/>
            <w:gridSpan w:val="2"/>
            <w:tcBorders>
              <w:bottom w:val="single" w:sz="4" w:space="0" w:color="auto"/>
            </w:tcBorders>
          </w:tcPr>
          <w:p w:rsidR="003F10C9" w:rsidRPr="00807554" w:rsidRDefault="003F10C9" w:rsidP="003E1ADE">
            <w:pPr>
              <w:jc w:val="both"/>
            </w:pPr>
          </w:p>
        </w:tc>
      </w:tr>
    </w:tbl>
    <w:p w:rsidR="003F10C9" w:rsidRDefault="003F10C9" w:rsidP="003F10C9">
      <w:pPr>
        <w:jc w:val="center"/>
      </w:pPr>
    </w:p>
    <w:p w:rsidR="003F10C9" w:rsidRDefault="003F10C9" w:rsidP="003F10C9">
      <w:pPr>
        <w:jc w:val="center"/>
      </w:pPr>
    </w:p>
    <w:p w:rsidR="003F10C9" w:rsidRDefault="003F10C9" w:rsidP="003F10C9">
      <w:pPr>
        <w:jc w:val="center"/>
      </w:pPr>
    </w:p>
    <w:p w:rsidR="003F10C9" w:rsidRDefault="003F10C9" w:rsidP="003F10C9">
      <w:pPr>
        <w:jc w:val="center"/>
      </w:pPr>
    </w:p>
    <w:p w:rsidR="003F10C9" w:rsidRPr="00807554" w:rsidRDefault="003F10C9" w:rsidP="003F10C9">
      <w:pPr>
        <w:jc w:val="center"/>
      </w:pPr>
      <w:r w:rsidRPr="00807554">
        <w:t>ДОПУСТИТЬ К ЗАЩИТЕ</w:t>
      </w:r>
    </w:p>
    <w:p w:rsidR="003F10C9" w:rsidRPr="00807554" w:rsidRDefault="003F10C9" w:rsidP="003F10C9">
      <w:pPr>
        <w:jc w:val="center"/>
      </w:pPr>
    </w:p>
    <w:tbl>
      <w:tblPr>
        <w:tblW w:w="0" w:type="auto"/>
        <w:tblLook w:val="01E0"/>
      </w:tblPr>
      <w:tblGrid>
        <w:gridCol w:w="3060"/>
        <w:gridCol w:w="3059"/>
        <w:gridCol w:w="3451"/>
      </w:tblGrid>
      <w:tr w:rsidR="003F10C9" w:rsidRPr="00807554" w:rsidTr="00F34893">
        <w:tc>
          <w:tcPr>
            <w:tcW w:w="3060" w:type="dxa"/>
          </w:tcPr>
          <w:p w:rsidR="003F10C9" w:rsidRPr="00807554" w:rsidRDefault="003F10C9" w:rsidP="003E1ADE">
            <w:pPr>
              <w:jc w:val="both"/>
            </w:pPr>
            <w:r w:rsidRPr="00807554">
              <w:t>Директор института (</w:t>
            </w:r>
            <w:r>
              <w:t xml:space="preserve">декан </w:t>
            </w:r>
            <w:r w:rsidRPr="00807554">
              <w:t>факультет</w:t>
            </w:r>
            <w:r>
              <w:t>а</w:t>
            </w:r>
            <w:r w:rsidRPr="00807554">
              <w:t>)</w:t>
            </w:r>
          </w:p>
        </w:tc>
        <w:tc>
          <w:tcPr>
            <w:tcW w:w="3059" w:type="dxa"/>
            <w:tcBorders>
              <w:bottom w:val="single" w:sz="4" w:space="0" w:color="auto"/>
            </w:tcBorders>
            <w:vAlign w:val="bottom"/>
          </w:tcPr>
          <w:p w:rsidR="003F10C9" w:rsidRPr="00807554" w:rsidRDefault="003F10C9" w:rsidP="003F10C9"/>
        </w:tc>
        <w:tc>
          <w:tcPr>
            <w:tcW w:w="3451" w:type="dxa"/>
            <w:tcBorders>
              <w:bottom w:val="single" w:sz="4" w:space="0" w:color="auto"/>
            </w:tcBorders>
            <w:vAlign w:val="bottom"/>
          </w:tcPr>
          <w:p w:rsidR="003F10C9" w:rsidRPr="00807554" w:rsidRDefault="003F10C9" w:rsidP="00F34893">
            <w:r>
              <w:t>(</w:t>
            </w:r>
            <w:r w:rsidR="00F34893">
              <w:t>Е.В. Ершов</w:t>
            </w:r>
            <w:r>
              <w:t>)</w:t>
            </w:r>
          </w:p>
        </w:tc>
      </w:tr>
      <w:tr w:rsidR="003F10C9" w:rsidRPr="00807554" w:rsidTr="00F34893">
        <w:tc>
          <w:tcPr>
            <w:tcW w:w="3060" w:type="dxa"/>
          </w:tcPr>
          <w:p w:rsidR="003F10C9" w:rsidRPr="00807554" w:rsidRDefault="003F10C9" w:rsidP="003E1ADE">
            <w:pPr>
              <w:jc w:val="both"/>
            </w:pPr>
            <w:r>
              <w:t>Заведующий в</w:t>
            </w:r>
            <w:r w:rsidRPr="00807554">
              <w:t>ыпускающ</w:t>
            </w:r>
            <w:r>
              <w:t>ей</w:t>
            </w:r>
            <w:r w:rsidRPr="00807554">
              <w:t xml:space="preserve"> кафедр</w:t>
            </w:r>
            <w:r>
              <w:t>ой</w:t>
            </w:r>
          </w:p>
        </w:tc>
        <w:tc>
          <w:tcPr>
            <w:tcW w:w="305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3F10C9" w:rsidRPr="00807554" w:rsidRDefault="003F10C9" w:rsidP="003F10C9"/>
        </w:tc>
        <w:tc>
          <w:tcPr>
            <w:tcW w:w="345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3F10C9" w:rsidRPr="00807554" w:rsidRDefault="003F10C9" w:rsidP="00F34893">
            <w:r>
              <w:t>(</w:t>
            </w:r>
            <w:r w:rsidR="00F34893">
              <w:t>Е.В. Ершов</w:t>
            </w:r>
            <w:r>
              <w:t>)</w:t>
            </w:r>
          </w:p>
        </w:tc>
      </w:tr>
      <w:tr w:rsidR="003F10C9" w:rsidRPr="00807554" w:rsidTr="00F34893">
        <w:tc>
          <w:tcPr>
            <w:tcW w:w="3060" w:type="dxa"/>
          </w:tcPr>
          <w:p w:rsidR="003F10C9" w:rsidRDefault="003F10C9" w:rsidP="003E1ADE">
            <w:pPr>
              <w:jc w:val="both"/>
            </w:pPr>
            <w:r w:rsidRPr="00807554">
              <w:t>Руководитель</w:t>
            </w:r>
            <w:r>
              <w:t xml:space="preserve"> выпускной квалификационной работы</w:t>
            </w:r>
          </w:p>
        </w:tc>
        <w:tc>
          <w:tcPr>
            <w:tcW w:w="305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3F10C9" w:rsidRPr="00807554" w:rsidRDefault="003F10C9" w:rsidP="003F10C9"/>
        </w:tc>
        <w:tc>
          <w:tcPr>
            <w:tcW w:w="345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3F10C9" w:rsidRPr="00807554" w:rsidRDefault="003F10C9" w:rsidP="00796FB5">
            <w:r>
              <w:t>(</w:t>
            </w:r>
            <w:r w:rsidR="00796FB5">
              <w:t xml:space="preserve">О.Л. </w:t>
            </w:r>
            <w:proofErr w:type="spellStart"/>
            <w:r w:rsidR="00796FB5">
              <w:t>Селяничев</w:t>
            </w:r>
            <w:proofErr w:type="spellEnd"/>
            <w:r w:rsidR="00796FB5">
              <w:t>)</w:t>
            </w:r>
          </w:p>
        </w:tc>
      </w:tr>
      <w:tr w:rsidR="003F10C9" w:rsidRPr="00807554" w:rsidTr="00F34893">
        <w:tc>
          <w:tcPr>
            <w:tcW w:w="3060" w:type="dxa"/>
          </w:tcPr>
          <w:p w:rsidR="003F10C9" w:rsidRDefault="003F10C9" w:rsidP="00F34893">
            <w:pPr>
              <w:jc w:val="both"/>
            </w:pPr>
            <w:r w:rsidRPr="00807554">
              <w:t>Консультант по</w:t>
            </w:r>
            <w:r>
              <w:t xml:space="preserve"> </w:t>
            </w:r>
            <w:r w:rsidR="00F34893">
              <w:t>технико-экономическому обоснованию</w:t>
            </w:r>
          </w:p>
        </w:tc>
        <w:tc>
          <w:tcPr>
            <w:tcW w:w="305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3F10C9" w:rsidRPr="00807554" w:rsidRDefault="003F10C9" w:rsidP="003F10C9"/>
        </w:tc>
        <w:tc>
          <w:tcPr>
            <w:tcW w:w="345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3F10C9" w:rsidRPr="00807554" w:rsidRDefault="003F10C9" w:rsidP="00F34893">
            <w:r>
              <w:t>(</w:t>
            </w:r>
            <w:r w:rsidR="00F34893">
              <w:t>Л.Н. Виноградова</w:t>
            </w:r>
            <w:r>
              <w:t>)</w:t>
            </w:r>
          </w:p>
        </w:tc>
      </w:tr>
      <w:tr w:rsidR="003F10C9" w:rsidRPr="00807554" w:rsidTr="00F34893">
        <w:tc>
          <w:tcPr>
            <w:tcW w:w="3060" w:type="dxa"/>
          </w:tcPr>
          <w:p w:rsidR="003F10C9" w:rsidRDefault="003F10C9" w:rsidP="003E1ADE">
            <w:pPr>
              <w:jc w:val="both"/>
            </w:pPr>
            <w:proofErr w:type="spellStart"/>
            <w:r w:rsidRPr="00807554">
              <w:t>Нормоконтролер</w:t>
            </w:r>
            <w:proofErr w:type="spellEnd"/>
          </w:p>
        </w:tc>
        <w:tc>
          <w:tcPr>
            <w:tcW w:w="305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3F10C9" w:rsidRPr="00807554" w:rsidRDefault="003F10C9" w:rsidP="003F10C9"/>
        </w:tc>
        <w:tc>
          <w:tcPr>
            <w:tcW w:w="345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3F10C9" w:rsidRPr="00807554" w:rsidRDefault="003F10C9" w:rsidP="00F34893">
            <w:r>
              <w:t>(</w:t>
            </w:r>
            <w:r w:rsidR="00F34893">
              <w:t>Л.Н. Виноградова</w:t>
            </w:r>
            <w:r>
              <w:t>)</w:t>
            </w:r>
          </w:p>
        </w:tc>
      </w:tr>
      <w:tr w:rsidR="003F10C9" w:rsidRPr="00807554" w:rsidTr="00F34893">
        <w:tc>
          <w:tcPr>
            <w:tcW w:w="3060" w:type="dxa"/>
          </w:tcPr>
          <w:p w:rsidR="003F10C9" w:rsidRDefault="003F10C9" w:rsidP="003E1ADE">
            <w:pPr>
              <w:jc w:val="both"/>
            </w:pPr>
            <w:r w:rsidRPr="00807554">
              <w:t>Выпускник</w:t>
            </w:r>
          </w:p>
        </w:tc>
        <w:tc>
          <w:tcPr>
            <w:tcW w:w="305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3F10C9" w:rsidRPr="00807554" w:rsidRDefault="003F10C9" w:rsidP="003F10C9"/>
        </w:tc>
        <w:tc>
          <w:tcPr>
            <w:tcW w:w="345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3F10C9" w:rsidRPr="00807554" w:rsidRDefault="003F10C9" w:rsidP="009A29B2">
            <w:r>
              <w:t>(</w:t>
            </w:r>
            <w:r w:rsidR="009A29B2">
              <w:t>А.Г.Климов</w:t>
            </w:r>
            <w:r>
              <w:t>)</w:t>
            </w:r>
          </w:p>
        </w:tc>
      </w:tr>
    </w:tbl>
    <w:p w:rsidR="003F10C9" w:rsidRDefault="003F10C9" w:rsidP="00224C1F">
      <w:pPr>
        <w:jc w:val="center"/>
      </w:pPr>
      <w:bookmarkStart w:id="0" w:name="_GoBack"/>
      <w:bookmarkEnd w:id="0"/>
    </w:p>
    <w:sectPr w:rsidR="003F10C9" w:rsidSect="009E47D5">
      <w:headerReference w:type="first" r:id="rId10"/>
      <w:footerReference w:type="first" r:id="rId11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337A4" w:rsidRDefault="005337A4" w:rsidP="009E47D5">
      <w:r>
        <w:separator/>
      </w:r>
    </w:p>
  </w:endnote>
  <w:endnote w:type="continuationSeparator" w:id="0">
    <w:p w:rsidR="005337A4" w:rsidRDefault="005337A4" w:rsidP="009E47D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4C1F" w:rsidRPr="00807554" w:rsidRDefault="00224C1F" w:rsidP="00224C1F">
    <w:pPr>
      <w:jc w:val="center"/>
    </w:pPr>
    <w:r w:rsidRPr="00807554">
      <w:t>Череповец</w:t>
    </w:r>
  </w:p>
  <w:p w:rsidR="00224C1F" w:rsidRDefault="00F34893" w:rsidP="00224C1F">
    <w:pPr>
      <w:jc w:val="center"/>
    </w:pPr>
    <w:r>
      <w:t>201</w:t>
    </w:r>
    <w:r w:rsidR="009A29B2">
      <w:t>9</w:t>
    </w:r>
    <w:r w:rsidR="00224C1F">
      <w:t xml:space="preserve"> </w:t>
    </w:r>
    <w:r w:rsidR="00224C1F" w:rsidRPr="00807554">
      <w:t>г.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337A4" w:rsidRDefault="005337A4" w:rsidP="009E47D5">
      <w:r>
        <w:separator/>
      </w:r>
    </w:p>
  </w:footnote>
  <w:footnote w:type="continuationSeparator" w:id="0">
    <w:p w:rsidR="005337A4" w:rsidRDefault="005337A4" w:rsidP="009E47D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25D8" w:rsidRPr="000725D8" w:rsidRDefault="000725D8" w:rsidP="000725D8">
    <w:pPr>
      <w:jc w:val="right"/>
      <w:rPr>
        <w:sz w:val="20"/>
        <w:szCs w:val="20"/>
      </w:rPr>
    </w:pPr>
    <w:r w:rsidRPr="000725D8">
      <w:rPr>
        <w:sz w:val="20"/>
        <w:szCs w:val="20"/>
      </w:rPr>
      <w:t>СМК Ф 8.2.4-01-</w:t>
    </w:r>
    <w:r>
      <w:rPr>
        <w:sz w:val="20"/>
        <w:szCs w:val="20"/>
      </w:rPr>
      <w:t>08</w:t>
    </w:r>
  </w:p>
  <w:tbl>
    <w:tblPr>
      <w:tblW w:w="5000" w:type="pct"/>
      <w:jc w:val="center"/>
      <w:tblLook w:val="01E0"/>
    </w:tblPr>
    <w:tblGrid>
      <w:gridCol w:w="9570"/>
    </w:tblGrid>
    <w:tr w:rsidR="000725D8" w:rsidRPr="00224C1F" w:rsidTr="00501C70">
      <w:trPr>
        <w:jc w:val="center"/>
      </w:trPr>
      <w:tc>
        <w:tcPr>
          <w:tcW w:w="9854" w:type="dxa"/>
        </w:tcPr>
        <w:p w:rsidR="000725D8" w:rsidRPr="00224C1F" w:rsidRDefault="000725D8" w:rsidP="00501C70">
          <w:pPr>
            <w:pStyle w:val="Title"/>
            <w:rPr>
              <w:caps/>
              <w:szCs w:val="24"/>
            </w:rPr>
          </w:pPr>
          <w:r w:rsidRPr="00224C1F">
            <w:rPr>
              <w:caps/>
              <w:szCs w:val="24"/>
            </w:rPr>
            <w:t>минобрнауки россии</w:t>
          </w:r>
        </w:p>
        <w:p w:rsidR="00E0361A" w:rsidRDefault="000725D8" w:rsidP="00501C70">
          <w:pPr>
            <w:pStyle w:val="Title"/>
            <w:rPr>
              <w:szCs w:val="24"/>
            </w:rPr>
          </w:pPr>
          <w:r w:rsidRPr="00224C1F">
            <w:rPr>
              <w:szCs w:val="24"/>
            </w:rPr>
            <w:t>федеральное государственное бюджетное</w:t>
          </w:r>
        </w:p>
        <w:p w:rsidR="000725D8" w:rsidRPr="00224C1F" w:rsidRDefault="000725D8" w:rsidP="00501C70">
          <w:pPr>
            <w:pStyle w:val="Title"/>
            <w:rPr>
              <w:szCs w:val="24"/>
            </w:rPr>
          </w:pPr>
          <w:r w:rsidRPr="00224C1F">
            <w:rPr>
              <w:szCs w:val="24"/>
            </w:rPr>
            <w:t xml:space="preserve"> образовательное учреждение</w:t>
          </w:r>
          <w:r w:rsidR="00E0361A">
            <w:rPr>
              <w:szCs w:val="24"/>
            </w:rPr>
            <w:t xml:space="preserve"> </w:t>
          </w:r>
          <w:r w:rsidRPr="00224C1F">
            <w:rPr>
              <w:szCs w:val="24"/>
            </w:rPr>
            <w:t>высшего образования</w:t>
          </w:r>
        </w:p>
        <w:p w:rsidR="000725D8" w:rsidRPr="00224C1F" w:rsidRDefault="001D30A7" w:rsidP="00501C70">
          <w:pPr>
            <w:pStyle w:val="Title"/>
          </w:pPr>
          <w:r w:rsidRPr="00224C1F">
            <w:rPr>
              <w:szCs w:val="24"/>
            </w:rPr>
            <w:t>«Череповецкий государственный университет»</w:t>
          </w:r>
        </w:p>
      </w:tc>
    </w:tr>
  </w:tbl>
  <w:p w:rsidR="009E47D5" w:rsidRPr="000725D8" w:rsidRDefault="009E47D5" w:rsidP="000725D8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652884"/>
    <w:multiLevelType w:val="singleLevel"/>
    <w:tmpl w:val="19E00976"/>
    <w:lvl w:ilvl="0">
      <w:start w:val="1"/>
      <w:numFmt w:val="decimal"/>
      <w:lvlText w:val="%1."/>
      <w:lvlJc w:val="left"/>
      <w:pPr>
        <w:tabs>
          <w:tab w:val="num" w:pos="1211"/>
        </w:tabs>
        <w:ind w:left="1211" w:hanging="360"/>
      </w:pPr>
      <w:rPr>
        <w:rFonts w:hint="default"/>
        <w:sz w:val="24"/>
      </w:rPr>
    </w:lvl>
  </w:abstractNum>
  <w:abstractNum w:abstractNumId="1">
    <w:nsid w:val="3BB5548A"/>
    <w:multiLevelType w:val="singleLevel"/>
    <w:tmpl w:val="18C0C77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</w:abstractNum>
  <w:abstractNum w:abstractNumId="2">
    <w:nsid w:val="58946A70"/>
    <w:multiLevelType w:val="hybridMultilevel"/>
    <w:tmpl w:val="19B6C0FE"/>
    <w:lvl w:ilvl="0" w:tplc="19E00976">
      <w:start w:val="1"/>
      <w:numFmt w:val="decimal"/>
      <w:lvlText w:val="%1."/>
      <w:lvlJc w:val="left"/>
      <w:pPr>
        <w:tabs>
          <w:tab w:val="num" w:pos="1211"/>
        </w:tabs>
        <w:ind w:left="1211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744426F3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stylePaneFormatFilter w:val="3F01"/>
  <w:defaultTabStop w:val="708"/>
  <w:drawingGridHorizontalSpacing w:val="120"/>
  <w:displayHorizontalDrawingGridEvery w:val="2"/>
  <w:displayVerticalDrawingGridEvery w:val="2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/>
  <w:rsids>
    <w:rsidRoot w:val="00E0361A"/>
    <w:rsid w:val="0006349D"/>
    <w:rsid w:val="000725D8"/>
    <w:rsid w:val="00192151"/>
    <w:rsid w:val="001C40E5"/>
    <w:rsid w:val="001D30A7"/>
    <w:rsid w:val="00224C1F"/>
    <w:rsid w:val="002759DB"/>
    <w:rsid w:val="002823D0"/>
    <w:rsid w:val="00290C48"/>
    <w:rsid w:val="003354E5"/>
    <w:rsid w:val="003E1ADE"/>
    <w:rsid w:val="003F10C9"/>
    <w:rsid w:val="00501C70"/>
    <w:rsid w:val="00524F08"/>
    <w:rsid w:val="005337A4"/>
    <w:rsid w:val="005842C5"/>
    <w:rsid w:val="005B7973"/>
    <w:rsid w:val="005C5404"/>
    <w:rsid w:val="005F79B4"/>
    <w:rsid w:val="00605B04"/>
    <w:rsid w:val="0070123E"/>
    <w:rsid w:val="00744517"/>
    <w:rsid w:val="00796FB5"/>
    <w:rsid w:val="007B0E49"/>
    <w:rsid w:val="008969B9"/>
    <w:rsid w:val="009A29B2"/>
    <w:rsid w:val="009C07B8"/>
    <w:rsid w:val="009E47D5"/>
    <w:rsid w:val="00B72820"/>
    <w:rsid w:val="00D34BDF"/>
    <w:rsid w:val="00DD6E74"/>
    <w:rsid w:val="00E0361A"/>
    <w:rsid w:val="00F34893"/>
    <w:rsid w:val="00FB16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4517"/>
    <w:rPr>
      <w:sz w:val="24"/>
      <w:szCs w:val="24"/>
    </w:rPr>
  </w:style>
  <w:style w:type="paragraph" w:styleId="Heading1">
    <w:name w:val="heading 1"/>
    <w:basedOn w:val="Normal"/>
    <w:next w:val="Normal"/>
    <w:qFormat/>
    <w:rsid w:val="00744517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744517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autoRedefine/>
    <w:qFormat/>
    <w:rsid w:val="00744517"/>
    <w:pPr>
      <w:keepNext/>
      <w:widowControl w:val="0"/>
      <w:autoSpaceDE w:val="0"/>
      <w:autoSpaceDN w:val="0"/>
      <w:adjustRightInd w:val="0"/>
      <w:spacing w:before="240" w:after="240" w:line="360" w:lineRule="auto"/>
      <w:contextualSpacing/>
      <w:jc w:val="right"/>
      <w:outlineLvl w:val="2"/>
    </w:pPr>
    <w:rPr>
      <w:rFonts w:cs="Arial"/>
      <w:b/>
      <w:color w:val="000000"/>
    </w:rPr>
  </w:style>
  <w:style w:type="paragraph" w:styleId="Heading4">
    <w:name w:val="heading 4"/>
    <w:basedOn w:val="Normal"/>
    <w:next w:val="Normal"/>
    <w:qFormat/>
    <w:rsid w:val="00744517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4451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Indent">
    <w:name w:val="Body Text Indent"/>
    <w:basedOn w:val="Normal"/>
    <w:rsid w:val="00744517"/>
    <w:pPr>
      <w:ind w:firstLine="851"/>
      <w:jc w:val="both"/>
    </w:pPr>
    <w:rPr>
      <w:szCs w:val="20"/>
    </w:rPr>
  </w:style>
  <w:style w:type="paragraph" w:styleId="BodyText">
    <w:name w:val="Body Text"/>
    <w:basedOn w:val="Normal"/>
    <w:rsid w:val="00744517"/>
    <w:pPr>
      <w:spacing w:after="120"/>
    </w:pPr>
  </w:style>
  <w:style w:type="paragraph" w:styleId="Header">
    <w:name w:val="header"/>
    <w:basedOn w:val="Normal"/>
    <w:link w:val="HeaderChar"/>
    <w:rsid w:val="009E47D5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rsid w:val="009E47D5"/>
    <w:rPr>
      <w:sz w:val="24"/>
      <w:szCs w:val="24"/>
    </w:rPr>
  </w:style>
  <w:style w:type="paragraph" w:styleId="Footer">
    <w:name w:val="footer"/>
    <w:basedOn w:val="Normal"/>
    <w:link w:val="FooterChar"/>
    <w:rsid w:val="009E47D5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rsid w:val="009E47D5"/>
    <w:rPr>
      <w:sz w:val="24"/>
      <w:szCs w:val="24"/>
    </w:rPr>
  </w:style>
  <w:style w:type="paragraph" w:styleId="Title">
    <w:name w:val="Title"/>
    <w:basedOn w:val="Normal"/>
    <w:link w:val="TitleChar"/>
    <w:qFormat/>
    <w:rsid w:val="009E47D5"/>
    <w:pPr>
      <w:jc w:val="center"/>
    </w:pPr>
    <w:rPr>
      <w:b/>
      <w:bCs/>
      <w:szCs w:val="20"/>
    </w:rPr>
  </w:style>
  <w:style w:type="character" w:customStyle="1" w:styleId="TitleChar">
    <w:name w:val="Title Char"/>
    <w:basedOn w:val="DefaultParagraphFont"/>
    <w:link w:val="Title"/>
    <w:rsid w:val="009E47D5"/>
    <w:rPr>
      <w:b/>
      <w:bCs/>
      <w:sz w:val="24"/>
    </w:rPr>
  </w:style>
  <w:style w:type="paragraph" w:styleId="BalloonText">
    <w:name w:val="Balloon Text"/>
    <w:basedOn w:val="Normal"/>
    <w:link w:val="BalloonTextChar"/>
    <w:semiHidden/>
    <w:unhideWhenUsed/>
    <w:rsid w:val="00796FB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796FB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40;&#1085;&#1072;&#1089;&#1090;&#1072;&#1089;&#1080;&#1103;\Desktop\&#1057;%20&#1087;&#1086;&#1088;&#1090;&#1072;&#1083;&#1072;\&#1043;&#1048;&#1040;%20&#1087;&#1086;%20&#1087;&#1088;&#1086;&#1075;&#1088;&#1072;&#1084;&#1084;&#1072;&#1084;%20&#1041;&#1057;&#1052;\&#1057;&#1052;&#1050;%20&#1060;%208.2.4-01-08_&#1058;&#1080;&#1090;&#1051;&#1080;&#1089;&#1090;%20&#1042;&#1050;&#1056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x041a__x0440__x0430__x0442__x043a__x043e__x0435__x0020__x043e__x043f__x0438__x0441__x0430__x043d__x0438__x0435_ xmlns="9d7e7b4c-b47a-4424-9c6a-afab0a3d73c1">Титульный лист выпускной квалификационной работы</_x041a__x0440__x0430__x0442__x043a__x043e__x0435__x0020__x043e__x043f__x0438__x0441__x0430__x043d__x0438__x0435_>
    <Responsibility xmlns="6c398cb0-b887-4a55-acf9-332cd5e6b2cc">
      <UserInfo>
        <DisplayName/>
        <AccountId xsi:nil="true"/>
        <AccountType/>
      </UserInfo>
    </Responsibility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CB38C0636A868E4E8EE19F8051A5CDA9" ma:contentTypeVersion="5" ma:contentTypeDescription="Создание документа." ma:contentTypeScope="" ma:versionID="fca785b961d3b6b71199d45c3d58bfd2">
  <xsd:schema xmlns:xsd="http://www.w3.org/2001/XMLSchema" xmlns:xs="http://www.w3.org/2001/XMLSchema" xmlns:p="http://schemas.microsoft.com/office/2006/metadata/properties" xmlns:ns2="9d7e7b4c-b47a-4424-9c6a-afab0a3d73c1" xmlns:ns3="6c398cb0-b887-4a55-acf9-332cd5e6b2cc" targetNamespace="http://schemas.microsoft.com/office/2006/metadata/properties" ma:root="true" ma:fieldsID="1bc6d5ab06637258e0134617a7ffc678" ns2:_="" ns3:_="">
    <xsd:import namespace="9d7e7b4c-b47a-4424-9c6a-afab0a3d73c1"/>
    <xsd:import namespace="6c398cb0-b887-4a55-acf9-332cd5e6b2cc"/>
    <xsd:element name="properties">
      <xsd:complexType>
        <xsd:sequence>
          <xsd:element name="documentManagement">
            <xsd:complexType>
              <xsd:all>
                <xsd:element ref="ns2:_x041a__x0440__x0430__x0442__x043a__x043e__x0435__x0020__x043e__x043f__x0438__x0441__x0430__x043d__x0438__x0435_" minOccurs="0"/>
                <xsd:element ref="ns3:Responsibil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7e7b4c-b47a-4424-9c6a-afab0a3d73c1" elementFormDefault="qualified">
    <xsd:import namespace="http://schemas.microsoft.com/office/2006/documentManagement/types"/>
    <xsd:import namespace="http://schemas.microsoft.com/office/infopath/2007/PartnerControls"/>
    <xsd:element name="_x041a__x0440__x0430__x0442__x043a__x043e__x0435__x0020__x043e__x043f__x0438__x0441__x0430__x043d__x0438__x0435_" ma:index="8" nillable="true" ma:displayName="Краткое описание" ma:internalName="_x041a__x0440__x0430__x0442__x043a__x043e__x0435__x0020__x043e__x043f__x0438__x0441__x0430__x043d__x0438__x0435_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398cb0-b887-4a55-acf9-332cd5e6b2cc" elementFormDefault="qualified">
    <xsd:import namespace="http://schemas.microsoft.com/office/2006/documentManagement/types"/>
    <xsd:import namespace="http://schemas.microsoft.com/office/infopath/2007/PartnerControls"/>
    <xsd:element name="Responsibility" ma:index="9" nillable="true" ma:displayName="Ответственный" ma:list="UserInfo" ma:SharePointGroup="0" ma:internalName="Responsibility" ma:readOnly="fals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81F87C4-3B5C-43FE-9106-8F0B62BA1F8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1C99E9E-3EEB-49F0-8474-6391F0E074B9}">
  <ds:schemaRefs>
    <ds:schemaRef ds:uri="http://schemas.microsoft.com/office/2006/metadata/properties"/>
    <ds:schemaRef ds:uri="http://schemas.microsoft.com/office/infopath/2007/PartnerControls"/>
    <ds:schemaRef ds:uri="9d7e7b4c-b47a-4424-9c6a-afab0a3d73c1"/>
    <ds:schemaRef ds:uri="6c398cb0-b887-4a55-acf9-332cd5e6b2cc"/>
  </ds:schemaRefs>
</ds:datastoreItem>
</file>

<file path=customXml/itemProps3.xml><?xml version="1.0" encoding="utf-8"?>
<ds:datastoreItem xmlns:ds="http://schemas.openxmlformats.org/officeDocument/2006/customXml" ds:itemID="{0E8157A7-4B53-41D3-88AA-3CA1193FAA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d7e7b4c-b47a-4424-9c6a-afab0a3d73c1"/>
    <ds:schemaRef ds:uri="6c398cb0-b887-4a55-acf9-332cd5e6b2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СМК Ф 8.2.4-01-08_ТитЛист ВКР.dot</Template>
  <TotalTime>36</TotalTime>
  <Pages>1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Формы документов (записей) по процессу</vt:lpstr>
    </vt:vector>
  </TitlesOfParts>
  <Company>SPecialiST RePack</Company>
  <LinksUpToDate>false</LinksUpToDate>
  <CharactersWithSpaces>745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 Климов</dc:creator>
  <cp:lastModifiedBy>Александр Климов</cp:lastModifiedBy>
  <cp:revision>2</cp:revision>
  <cp:lastPrinted>2018-06-07T11:32:00Z</cp:lastPrinted>
  <dcterms:created xsi:type="dcterms:W3CDTF">2016-06-06T06:58:00Z</dcterms:created>
  <dcterms:modified xsi:type="dcterms:W3CDTF">2019-06-04T21:40:00Z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0x010100CB38C0636A868E4E8EE19F8051A5CDA9</vt:lpwstr>
  </property>
  <property fmtid="{D5CDD505-2E9C-101B-9397-08002B2CF9AE}" pid="3" name="Order">
    <vt:r8>210500</vt:r8>
  </property>
  <property fmtid="{D5CDD505-2E9C-101B-9397-08002B2CF9AE}" pid="4" name="TemplateUrl">
    <vt:lpwstr/>
  </property>
  <property fmtid="{D5CDD505-2E9C-101B-9397-08002B2CF9AE}" pid="5" name="_SourceUrl">
    <vt:lpwstr/>
  </property>
  <property fmtid="{D5CDD505-2E9C-101B-9397-08002B2CF9AE}" pid="6" name="_SharedFileIndex">
    <vt:lpwstr/>
  </property>
  <property fmtid="{D5CDD505-2E9C-101B-9397-08002B2CF9AE}" pid="7" name="xd_Signature">
    <vt:bool>false</vt:bool>
  </property>
  <property fmtid="{D5CDD505-2E9C-101B-9397-08002B2CF9AE}" pid="8" name="xd_ProgID">
    <vt:lpwstr/>
  </property>
</Properties>
</file>