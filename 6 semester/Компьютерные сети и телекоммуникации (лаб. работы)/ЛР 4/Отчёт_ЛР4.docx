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49" w:rsidRDefault="00FC1B49" w:rsidP="002C38C3">
      <w:pPr>
        <w:jc w:val="both"/>
        <w:rPr>
          <w:rFonts w:ascii="Times New Roman" w:hAnsi="Times New Roman"/>
          <w:b/>
          <w:sz w:val="28"/>
          <w:szCs w:val="28"/>
        </w:rPr>
      </w:pPr>
      <w:r w:rsidRPr="00363314">
        <w:rPr>
          <w:rFonts w:ascii="Times New Roman" w:hAnsi="Times New Roman"/>
          <w:b/>
          <w:sz w:val="28"/>
          <w:szCs w:val="28"/>
        </w:rPr>
        <w:t xml:space="preserve">Задание: </w:t>
      </w:r>
    </w:p>
    <w:p w:rsidR="00FC1B49" w:rsidRDefault="00FC1B49" w:rsidP="002C38C3">
      <w:pPr>
        <w:jc w:val="both"/>
        <w:rPr>
          <w:rFonts w:ascii="Times New Roman" w:hAnsi="Times New Roman"/>
          <w:sz w:val="28"/>
          <w:szCs w:val="28"/>
        </w:rPr>
      </w:pPr>
      <w:r w:rsidRPr="002C38C3">
        <w:rPr>
          <w:rFonts w:ascii="Times New Roman" w:hAnsi="Times New Roman"/>
          <w:sz w:val="28"/>
          <w:szCs w:val="28"/>
        </w:rPr>
        <w:t xml:space="preserve">ЛВС состоит из </w:t>
      </w:r>
      <w:r w:rsidRPr="000B6CD8">
        <w:rPr>
          <w:rFonts w:ascii="Times New Roman" w:hAnsi="Times New Roman"/>
          <w:b/>
          <w:sz w:val="28"/>
          <w:szCs w:val="28"/>
        </w:rPr>
        <w:t>сервера</w:t>
      </w:r>
      <w:r w:rsidRPr="002C38C3">
        <w:rPr>
          <w:rFonts w:ascii="Times New Roman" w:hAnsi="Times New Roman"/>
          <w:sz w:val="28"/>
          <w:szCs w:val="28"/>
        </w:rPr>
        <w:t xml:space="preserve"> и </w:t>
      </w:r>
      <w:r w:rsidRPr="00385A44">
        <w:rPr>
          <w:rFonts w:ascii="Times New Roman" w:hAnsi="Times New Roman"/>
          <w:b/>
          <w:sz w:val="28"/>
          <w:szCs w:val="28"/>
        </w:rPr>
        <w:t>8 рабочих станций</w:t>
      </w:r>
      <w:r w:rsidRPr="002C38C3">
        <w:rPr>
          <w:rFonts w:ascii="Times New Roman" w:hAnsi="Times New Roman"/>
          <w:sz w:val="28"/>
          <w:szCs w:val="28"/>
        </w:rPr>
        <w:t xml:space="preserve">. Поток заявок от рабочих станций распределен по закону Пуассона со средним интервалом 15, 12, 17, 17, 20, 20, 30 секунд соответственно. Время обработки заявки распределено по экспоненциальному закону с таким же средним. </w:t>
      </w:r>
    </w:p>
    <w:p w:rsidR="00FC1B49" w:rsidRDefault="00FC1B49" w:rsidP="002C38C3">
      <w:pPr>
        <w:jc w:val="both"/>
        <w:rPr>
          <w:rFonts w:ascii="Times New Roman" w:hAnsi="Times New Roman"/>
          <w:sz w:val="28"/>
          <w:szCs w:val="28"/>
        </w:rPr>
      </w:pPr>
      <w:r w:rsidRPr="002C38C3">
        <w:rPr>
          <w:rFonts w:ascii="Times New Roman" w:hAnsi="Times New Roman"/>
          <w:sz w:val="28"/>
          <w:szCs w:val="28"/>
        </w:rPr>
        <w:t xml:space="preserve">Сервер обрабатывает одновременно до 8 заявок. </w:t>
      </w:r>
    </w:p>
    <w:p w:rsidR="00FC1B49" w:rsidRDefault="00FC1B49" w:rsidP="002C38C3">
      <w:pPr>
        <w:jc w:val="both"/>
        <w:rPr>
          <w:rFonts w:ascii="Times New Roman" w:hAnsi="Times New Roman"/>
          <w:sz w:val="28"/>
          <w:szCs w:val="28"/>
        </w:rPr>
      </w:pPr>
      <w:r w:rsidRPr="002C38C3">
        <w:rPr>
          <w:rFonts w:ascii="Times New Roman" w:hAnsi="Times New Roman"/>
          <w:sz w:val="28"/>
          <w:szCs w:val="28"/>
        </w:rPr>
        <w:t xml:space="preserve">На каждой рабочей станции создается очередь в 2 заявки, новые заявки от пользователей не принимаются рабочей станцией до освобождения места в очереди. </w:t>
      </w:r>
    </w:p>
    <w:p w:rsidR="00FC1B49" w:rsidRPr="002C38C3" w:rsidRDefault="00FC1B49" w:rsidP="002C38C3">
      <w:pPr>
        <w:jc w:val="both"/>
        <w:rPr>
          <w:rFonts w:ascii="Times New Roman" w:hAnsi="Times New Roman"/>
          <w:sz w:val="28"/>
          <w:szCs w:val="28"/>
        </w:rPr>
      </w:pPr>
      <w:r w:rsidRPr="002C38C3">
        <w:rPr>
          <w:rFonts w:ascii="Times New Roman" w:hAnsi="Times New Roman"/>
          <w:sz w:val="28"/>
          <w:szCs w:val="28"/>
        </w:rPr>
        <w:t>Повторно заявка посылается на сервер через промежуток времени, распределенный по нормальному закону со средним 20 секунд и отклонением 3 секунды.</w:t>
      </w:r>
    </w:p>
    <w:p w:rsidR="00FC1B49" w:rsidRPr="002C38C3" w:rsidRDefault="00FC1B49" w:rsidP="002C38C3">
      <w:pPr>
        <w:jc w:val="both"/>
        <w:rPr>
          <w:rFonts w:ascii="Times New Roman" w:hAnsi="Times New Roman"/>
          <w:sz w:val="28"/>
          <w:szCs w:val="28"/>
        </w:rPr>
      </w:pPr>
      <w:r w:rsidRPr="002C38C3">
        <w:rPr>
          <w:rFonts w:ascii="Times New Roman" w:hAnsi="Times New Roman"/>
          <w:sz w:val="28"/>
          <w:szCs w:val="28"/>
        </w:rPr>
        <w:t>Написать программу, моделирующую ЛВС.</w:t>
      </w:r>
    </w:p>
    <w:p w:rsidR="00FC1B49" w:rsidRPr="002C38C3" w:rsidRDefault="00FC1B49" w:rsidP="002C38C3">
      <w:pPr>
        <w:jc w:val="both"/>
        <w:rPr>
          <w:rFonts w:ascii="Times New Roman" w:hAnsi="Times New Roman"/>
          <w:sz w:val="28"/>
          <w:szCs w:val="28"/>
        </w:rPr>
      </w:pPr>
      <w:r w:rsidRPr="002C38C3">
        <w:rPr>
          <w:rFonts w:ascii="Times New Roman" w:hAnsi="Times New Roman"/>
          <w:sz w:val="28"/>
          <w:szCs w:val="28"/>
        </w:rPr>
        <w:t xml:space="preserve">Оценить загрузку сервера и рабочих станций </w:t>
      </w:r>
      <w:r w:rsidRPr="005D553C">
        <w:rPr>
          <w:rFonts w:ascii="Times New Roman" w:hAnsi="Times New Roman"/>
          <w:sz w:val="28"/>
          <w:szCs w:val="28"/>
        </w:rPr>
        <w:t>за 8 часов</w:t>
      </w:r>
      <w:r w:rsidRPr="002C38C3">
        <w:rPr>
          <w:rFonts w:ascii="Times New Roman" w:hAnsi="Times New Roman"/>
          <w:sz w:val="28"/>
          <w:szCs w:val="28"/>
        </w:rPr>
        <w:t xml:space="preserve"> работы.</w:t>
      </w:r>
    </w:p>
    <w:p w:rsidR="00FC1B49" w:rsidRPr="002C38C3" w:rsidRDefault="00FC1B49" w:rsidP="002C38C3">
      <w:pPr>
        <w:jc w:val="both"/>
        <w:rPr>
          <w:rFonts w:ascii="Times New Roman" w:hAnsi="Times New Roman"/>
          <w:sz w:val="28"/>
          <w:szCs w:val="28"/>
        </w:rPr>
      </w:pPr>
      <w:r w:rsidRPr="002C38C3">
        <w:rPr>
          <w:rFonts w:ascii="Times New Roman" w:hAnsi="Times New Roman"/>
          <w:sz w:val="28"/>
          <w:szCs w:val="28"/>
        </w:rPr>
        <w:t xml:space="preserve">Подсчитать общее </w:t>
      </w:r>
      <w:r w:rsidRPr="005D553C">
        <w:rPr>
          <w:rFonts w:ascii="Times New Roman" w:hAnsi="Times New Roman"/>
          <w:sz w:val="28"/>
          <w:szCs w:val="28"/>
        </w:rPr>
        <w:t>количество обработанных и необработанных</w:t>
      </w:r>
      <w:r w:rsidRPr="002C38C3">
        <w:rPr>
          <w:rFonts w:ascii="Times New Roman" w:hAnsi="Times New Roman"/>
          <w:sz w:val="28"/>
          <w:szCs w:val="28"/>
        </w:rPr>
        <w:t xml:space="preserve"> заявок.</w:t>
      </w:r>
    </w:p>
    <w:p w:rsidR="00FC1B49" w:rsidRDefault="00FC1B49" w:rsidP="007F7922">
      <w:pPr>
        <w:rPr>
          <w:rFonts w:ascii="Times New Roman" w:hAnsi="Times New Roman"/>
          <w:sz w:val="28"/>
          <w:szCs w:val="28"/>
        </w:rPr>
      </w:pPr>
    </w:p>
    <w:p w:rsidR="00FC1B49" w:rsidRPr="007F7922" w:rsidRDefault="00FC1B49" w:rsidP="007F7922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7F792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работы</w:t>
      </w:r>
      <w:r w:rsidRPr="007F7922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FC1B49" w:rsidSect="002C38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ind w:right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_4labaKSIT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TClient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       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пауза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Free;          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свободный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extratime;      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дополнительное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TTaskOfServer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client_number;   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runtime;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//время выполнения задачи 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free;               </w:t>
      </w:r>
      <w:r>
        <w:rPr>
          <w:rFonts w:ascii="Consolas" w:hAnsi="Consolas" w:cs="Consolas"/>
          <w:color w:val="008000"/>
          <w:sz w:val="19"/>
          <w:szCs w:val="19"/>
        </w:rPr>
        <w:t>//свободен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B49" w:rsidRPr="00B46E66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F5745">
        <w:rPr>
          <w:rFonts w:ascii="Consolas" w:hAnsi="Consolas" w:cs="Consolas"/>
          <w:color w:val="2B91AF"/>
          <w:sz w:val="19"/>
          <w:szCs w:val="19"/>
          <w:lang w:val="en-US"/>
        </w:rPr>
        <w:t>TTaskOfServer</w:t>
      </w:r>
      <w:r w:rsidRPr="00B46E66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0F5745">
        <w:rPr>
          <w:rFonts w:ascii="Consolas" w:hAnsi="Consolas" w:cs="Consolas"/>
          <w:color w:val="000000"/>
          <w:sz w:val="19"/>
          <w:szCs w:val="19"/>
          <w:lang w:val="en-US"/>
        </w:rPr>
        <w:t>ServerQueue</w:t>
      </w:r>
      <w:r w:rsidRPr="00B46E66">
        <w:rPr>
          <w:rFonts w:ascii="Consolas" w:hAnsi="Consolas" w:cs="Consolas"/>
          <w:color w:val="000000"/>
          <w:sz w:val="19"/>
          <w:szCs w:val="19"/>
        </w:rPr>
        <w:t xml:space="preserve">;                    </w:t>
      </w:r>
      <w:r w:rsidRPr="00B46E6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B46E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B46E6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E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TClient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ClientMass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TClient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[8];       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клиентов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Counter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[8];              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Complete, NoComplete;                    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выполнено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выполнено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заданий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CurTime, AllTime;       </w:t>
      </w:r>
      <w:r>
        <w:rPr>
          <w:rFonts w:ascii="Consolas" w:hAnsi="Consolas" w:cs="Consolas"/>
          <w:color w:val="008000"/>
          <w:sz w:val="19"/>
          <w:szCs w:val="19"/>
        </w:rPr>
        <w:t>//время работы, всё время (указывается пользователем)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NumberOfThreads;        </w:t>
      </w:r>
      <w:r>
        <w:rPr>
          <w:rFonts w:ascii="Consolas" w:hAnsi="Consolas" w:cs="Consolas"/>
          <w:color w:val="008000"/>
          <w:sz w:val="19"/>
          <w:szCs w:val="19"/>
        </w:rPr>
        <w:t>//количество потоков на сервере (указывается пользователем)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SendTaskToServer(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TTaskOfServer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t)        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посылаем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задачу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         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NumberOfThreads; i++)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(ServerQueue[i].free ==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ServerQueue[i].client_number = t.client_number;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ServerQueue[i].runtime = t.runtime;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ServerQueue[i].free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textBox1_KeyPress(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e.KeyChar;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.IsDigit(number) &amp;&amp; number != 8)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BackSpace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textBox2_KeyPress(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e.KeyChar;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.IsDigit(number) &amp;&amp; number != 8)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клавиша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BackSpace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ModelNet()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TTaskOfServer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передачи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парметров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(CurTime != AllTime)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NumberOfThreads; i++)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ServerQueue[i].runtime = ServerQueue[i].runtime - 1;   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текущих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//генерация нового состояния сервера</w:t>
      </w:r>
    </w:p>
    <w:p w:rsidR="00FC1B49" w:rsidRPr="00B46E66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4A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6E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14A5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46E66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D14A5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46E66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D14A5C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r w:rsidRPr="00B46E6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14A5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46E66">
        <w:rPr>
          <w:rFonts w:ascii="Consolas" w:hAnsi="Consolas" w:cs="Consolas"/>
          <w:color w:val="000000"/>
          <w:sz w:val="19"/>
          <w:szCs w:val="19"/>
        </w:rPr>
        <w:t>++)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E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B49" w:rsidRPr="007F7922" w:rsidRDefault="00FC1B49" w:rsidP="00D14A5C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(ServerQueue[j].runtime &lt;= 0)</w:t>
      </w:r>
    </w:p>
    <w:p w:rsidR="00FC1B49" w:rsidRPr="007F7922" w:rsidRDefault="00FC1B49" w:rsidP="00D14A5C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{  ServerQueue[j].free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B46E66" w:rsidRDefault="00FC1B49" w:rsidP="00D14A5C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14A5C">
        <w:rPr>
          <w:rFonts w:ascii="Consolas" w:hAnsi="Consolas" w:cs="Consolas"/>
          <w:color w:val="000000"/>
          <w:sz w:val="19"/>
          <w:szCs w:val="19"/>
          <w:lang w:val="en-US"/>
        </w:rPr>
        <w:t>Complete</w:t>
      </w:r>
      <w:r w:rsidRPr="00B46E6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14A5C">
        <w:rPr>
          <w:rFonts w:ascii="Consolas" w:hAnsi="Consolas" w:cs="Consolas"/>
          <w:color w:val="000000"/>
          <w:sz w:val="19"/>
          <w:szCs w:val="19"/>
          <w:lang w:val="en-US"/>
        </w:rPr>
        <w:t>Complete</w:t>
      </w:r>
      <w:r w:rsidRPr="00B46E66">
        <w:rPr>
          <w:rFonts w:ascii="Consolas" w:hAnsi="Consolas" w:cs="Consolas"/>
          <w:color w:val="000000"/>
          <w:sz w:val="19"/>
          <w:szCs w:val="19"/>
        </w:rPr>
        <w:t xml:space="preserve"> + 1;</w:t>
      </w:r>
      <w:bookmarkStart w:id="0" w:name="_GoBack"/>
      <w:bookmarkEnd w:id="0"/>
    </w:p>
    <w:p w:rsidR="00FC1B49" w:rsidRDefault="00FC1B49" w:rsidP="00D14A5C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B46E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//цикл добавления времени к ожиданиям клиентов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8; i++)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ClientMass[i].Free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Counter[i] = Counter[i] + 1;  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((ClientMass[i].interval + ClientMass[i].extratime) &lt;= Counter[i])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//клиент готов к генерации запроса?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Counter[i] = 0;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ClientMass[i].extratime = 0;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buff.client_number = i;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buff.runtime = ClientMass[i].interval;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buff.free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(SendTaskToServer(buff))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(ClientMass[i].Free[1] ==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ClientMass[i].Free[1]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ClientMass[i].extratime = 0;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ClientMass[i].Free[0]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ClientMass[i].extratime = 0;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(ClientMass[i].Free[0] &amp;&amp; ClientMass[i].Free[1])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ClientMass[i].extratime = 20 + (r.Next(3) - 6);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ClientMass[i].Free[0]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(!(ClientMass[i].Free[0]) &amp;&amp; ClientMass[i].Free[1])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ClientMass[i].extratime = 20 + (r.Next(3) - 6);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ClientMass[i].Free[1]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(!(ClientMass[i].Free[0]) &amp;&amp; !(ClientMass[i].Free[1]))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NoComplete = NoComplete + 1;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CurTime += 1;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7F792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7F792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"Данные не введены"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Complete = 0;  </w:t>
      </w:r>
      <w:r>
        <w:rPr>
          <w:rFonts w:ascii="Consolas" w:hAnsi="Consolas" w:cs="Consolas"/>
          <w:color w:val="008000"/>
          <w:sz w:val="19"/>
          <w:szCs w:val="19"/>
        </w:rPr>
        <w:t>//выполненные задания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NoComplete = 0;  </w:t>
      </w:r>
      <w:r>
        <w:rPr>
          <w:rFonts w:ascii="Consolas" w:hAnsi="Consolas" w:cs="Consolas"/>
          <w:color w:val="008000"/>
          <w:sz w:val="19"/>
          <w:szCs w:val="19"/>
        </w:rPr>
        <w:t>//невыполненые задания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CurTime = 0;    </w:t>
      </w:r>
      <w:r>
        <w:rPr>
          <w:rFonts w:ascii="Consolas" w:hAnsi="Consolas" w:cs="Consolas"/>
          <w:color w:val="008000"/>
          <w:sz w:val="19"/>
          <w:szCs w:val="19"/>
        </w:rPr>
        <w:t>//время работы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AllTime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 xml:space="preserve">.ToInt32(textBox2.Text) * 3600;  </w:t>
      </w:r>
      <w:r>
        <w:rPr>
          <w:rFonts w:ascii="Consolas" w:hAnsi="Consolas" w:cs="Consolas"/>
          <w:color w:val="008000"/>
          <w:sz w:val="19"/>
          <w:szCs w:val="19"/>
        </w:rPr>
        <w:t>//перевод времени в секунды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//интервалы поступления сообщений</w:t>
      </w:r>
    </w:p>
    <w:p w:rsidR="00FC1B49" w:rsidRPr="00B46E66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4A5C">
        <w:rPr>
          <w:rFonts w:ascii="Consolas" w:hAnsi="Consolas" w:cs="Consolas"/>
          <w:color w:val="000000"/>
          <w:sz w:val="19"/>
          <w:szCs w:val="19"/>
          <w:lang w:val="en-US"/>
        </w:rPr>
        <w:t>ClientMass</w:t>
      </w:r>
      <w:r w:rsidRPr="00B46E66">
        <w:rPr>
          <w:rFonts w:ascii="Consolas" w:hAnsi="Consolas" w:cs="Consolas"/>
          <w:color w:val="000000"/>
          <w:sz w:val="19"/>
          <w:szCs w:val="19"/>
        </w:rPr>
        <w:t>[0].</w:t>
      </w:r>
      <w:r w:rsidRPr="00D14A5C">
        <w:rPr>
          <w:rFonts w:ascii="Consolas" w:hAnsi="Consolas" w:cs="Consolas"/>
          <w:color w:val="000000"/>
          <w:sz w:val="19"/>
          <w:szCs w:val="19"/>
          <w:lang w:val="en-US"/>
        </w:rPr>
        <w:t>interval</w:t>
      </w:r>
      <w:r w:rsidRPr="00B46E66"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E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ClientMass[1].interval = 12;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ClientMass[2].interval = 17;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ClientMass[3].interval = 17;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ClientMass[4].interval = 20;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ClientMass[5].interval = 20;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ClientMass[6].interval = 30;</w:t>
      </w:r>
    </w:p>
    <w:p w:rsidR="00FC1B49" w:rsidRPr="00B46E66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4A5C">
        <w:rPr>
          <w:rFonts w:ascii="Consolas" w:hAnsi="Consolas" w:cs="Consolas"/>
          <w:color w:val="000000"/>
          <w:sz w:val="19"/>
          <w:szCs w:val="19"/>
          <w:lang w:val="en-US"/>
        </w:rPr>
        <w:t>ClientMass</w:t>
      </w:r>
      <w:r w:rsidRPr="00B46E66">
        <w:rPr>
          <w:rFonts w:ascii="Consolas" w:hAnsi="Consolas" w:cs="Consolas"/>
          <w:color w:val="000000"/>
          <w:sz w:val="19"/>
          <w:szCs w:val="19"/>
        </w:rPr>
        <w:t>[7].</w:t>
      </w:r>
      <w:r w:rsidRPr="00D14A5C">
        <w:rPr>
          <w:rFonts w:ascii="Consolas" w:hAnsi="Consolas" w:cs="Consolas"/>
          <w:color w:val="000000"/>
          <w:sz w:val="19"/>
          <w:szCs w:val="19"/>
          <w:lang w:val="en-US"/>
        </w:rPr>
        <w:t>interval</w:t>
      </w:r>
      <w:r w:rsidRPr="00B46E66"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FC1B49" w:rsidRPr="00B46E66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B49" w:rsidRPr="00B46E66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E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46E6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  <w:r w:rsidRPr="00B46E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B46E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клиентов</w:t>
      </w:r>
      <w:r w:rsidRPr="00B46E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пусты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E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ClientMass[i].Free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ClientMass[i].extratime = 0;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ClientMass[i].Free[0]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ClientMass[i].Free[1]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NumberOfThreads =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.ToInt32(textBox1.Text);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ServerQueue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TTaskOfServer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[NumberOfThreads];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Потоки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сервере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NumberOfThreads; i++)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ServerQueue[i].client_number = 0;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ServerQueue[i].runtime = 0;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ServerQueue[i].free = </w:t>
      </w:r>
      <w:r w:rsidRPr="007F79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ModelNet(); 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7F79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сети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B49" w:rsidRPr="00B46E66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6E6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46E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B46E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</w:p>
    <w:p w:rsidR="00FC1B49" w:rsidRPr="00B46E66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E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14A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6E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4A5C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B46E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14A5C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B46E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14A5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6E66">
        <w:rPr>
          <w:rFonts w:ascii="Consolas" w:hAnsi="Consolas" w:cs="Consolas"/>
          <w:color w:val="000000"/>
          <w:sz w:val="19"/>
          <w:szCs w:val="19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E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Z = Complete + NoComplete;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 = Complete / Z * 100;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100 - W;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.ToString(Z);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.ToString(Complete);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textBox5.Text =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.ToString(NoComplete);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7F792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7F7922">
        <w:rPr>
          <w:rFonts w:ascii="Consolas" w:hAnsi="Consolas" w:cs="Consolas"/>
          <w:color w:val="A31515"/>
          <w:sz w:val="19"/>
          <w:szCs w:val="19"/>
          <w:lang w:val="en-US"/>
        </w:rPr>
        <w:t>"{0:0.##}"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W) + </w:t>
      </w:r>
      <w:r w:rsidRPr="007F7922">
        <w:rPr>
          <w:rFonts w:ascii="Consolas" w:hAnsi="Consolas" w:cs="Consolas"/>
          <w:color w:val="A31515"/>
          <w:sz w:val="19"/>
          <w:szCs w:val="19"/>
          <w:lang w:val="en-US"/>
        </w:rPr>
        <w:t>"%)"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Pr="007F7922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label2.Text = </w:t>
      </w:r>
      <w:r w:rsidRPr="007F792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F79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7F7922">
        <w:rPr>
          <w:rFonts w:ascii="Consolas" w:hAnsi="Consolas" w:cs="Consolas"/>
          <w:color w:val="A31515"/>
          <w:sz w:val="19"/>
          <w:szCs w:val="19"/>
          <w:lang w:val="en-US"/>
        </w:rPr>
        <w:t>"{0:0.##}"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+ </w:t>
      </w:r>
      <w:r w:rsidRPr="007F7922">
        <w:rPr>
          <w:rFonts w:ascii="Consolas" w:hAnsi="Consolas" w:cs="Consolas"/>
          <w:color w:val="A31515"/>
          <w:sz w:val="19"/>
          <w:szCs w:val="19"/>
          <w:lang w:val="en-US"/>
        </w:rPr>
        <w:t>"%)"</w:t>
      </w: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1B49" w:rsidRDefault="00FC1B49" w:rsidP="007F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1B49" w:rsidRDefault="00FC1B49" w:rsidP="007F79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B49" w:rsidRDefault="00FC1B49" w:rsidP="000F5745">
      <w:pPr>
        <w:jc w:val="center"/>
        <w:rPr>
          <w:rFonts w:ascii="Consolas" w:hAnsi="Consolas" w:cs="Consolas"/>
          <w:color w:val="000000"/>
          <w:sz w:val="19"/>
          <w:szCs w:val="19"/>
        </w:rPr>
        <w:sectPr w:rsidR="00FC1B49" w:rsidSect="007F7922">
          <w:type w:val="continuous"/>
          <w:pgSz w:w="11906" w:h="16838"/>
          <w:pgMar w:top="1134" w:right="424" w:bottom="1134" w:left="1134" w:header="708" w:footer="708" w:gutter="0"/>
          <w:cols w:num="2" w:space="425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C1B49" w:rsidRDefault="00FC1B49">
      <w:pPr>
        <w:rPr>
          <w:rFonts w:ascii="Consolas" w:hAnsi="Consolas" w:cs="Consolas"/>
          <w:color w:val="000000"/>
          <w:sz w:val="19"/>
          <w:szCs w:val="19"/>
        </w:rPr>
      </w:pPr>
    </w:p>
    <w:p w:rsidR="00FC1B49" w:rsidRDefault="00FC1B49" w:rsidP="000F5745">
      <w:pPr>
        <w:jc w:val="center"/>
        <w:rPr>
          <w:rFonts w:ascii="Consolas" w:hAnsi="Consolas" w:cs="Consolas"/>
          <w:color w:val="000000"/>
          <w:sz w:val="19"/>
          <w:szCs w:val="19"/>
        </w:rPr>
        <w:sectPr w:rsidR="00FC1B49" w:rsidSect="000F5745">
          <w:type w:val="continuous"/>
          <w:pgSz w:w="11906" w:h="16838"/>
          <w:pgMar w:top="1134" w:right="424" w:bottom="1134" w:left="1134" w:header="708" w:footer="708" w:gutter="0"/>
          <w:cols w:space="425"/>
          <w:docGrid w:linePitch="360"/>
        </w:sectPr>
      </w:pPr>
      <w:r w:rsidRPr="00DD59C5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54.75pt;height:279pt;visibility:visible">
            <v:imagedata r:id="rId5" o:title=""/>
          </v:shape>
        </w:pict>
      </w:r>
    </w:p>
    <w:p w:rsidR="00FC1B49" w:rsidRPr="007F7922" w:rsidRDefault="00FC1B49" w:rsidP="00B46E66">
      <w:pPr>
        <w:jc w:val="center"/>
      </w:pPr>
    </w:p>
    <w:sectPr w:rsidR="00FC1B49" w:rsidRPr="007F7922" w:rsidSect="007F7922">
      <w:type w:val="continuous"/>
      <w:pgSz w:w="11906" w:h="16838"/>
      <w:pgMar w:top="1134" w:right="424" w:bottom="1134" w:left="1134" w:header="708" w:footer="708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D2454"/>
    <w:multiLevelType w:val="hybridMultilevel"/>
    <w:tmpl w:val="D32A73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D6E79"/>
    <w:multiLevelType w:val="hybridMultilevel"/>
    <w:tmpl w:val="53ECD9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D5342F5"/>
    <w:multiLevelType w:val="multilevel"/>
    <w:tmpl w:val="E1E0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08130BF"/>
    <w:multiLevelType w:val="hybridMultilevel"/>
    <w:tmpl w:val="8FB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2483D"/>
    <w:multiLevelType w:val="hybridMultilevel"/>
    <w:tmpl w:val="F4D8A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A62C0"/>
    <w:multiLevelType w:val="hybridMultilevel"/>
    <w:tmpl w:val="409ADF6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55F6FBD"/>
    <w:multiLevelType w:val="hybridMultilevel"/>
    <w:tmpl w:val="473E9812"/>
    <w:lvl w:ilvl="0" w:tplc="34F4C102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8020A8D"/>
    <w:multiLevelType w:val="hybridMultilevel"/>
    <w:tmpl w:val="E5F8E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E45BB"/>
    <w:multiLevelType w:val="hybridMultilevel"/>
    <w:tmpl w:val="BC1C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6351D9"/>
    <w:multiLevelType w:val="hybridMultilevel"/>
    <w:tmpl w:val="249E4D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33B4"/>
    <w:rsid w:val="00016962"/>
    <w:rsid w:val="00040A5F"/>
    <w:rsid w:val="000B6CD8"/>
    <w:rsid w:val="000E53B9"/>
    <w:rsid w:val="000F33B4"/>
    <w:rsid w:val="000F5745"/>
    <w:rsid w:val="001426D1"/>
    <w:rsid w:val="0021280C"/>
    <w:rsid w:val="002B235E"/>
    <w:rsid w:val="002C38C3"/>
    <w:rsid w:val="00323E2D"/>
    <w:rsid w:val="00363314"/>
    <w:rsid w:val="00385A44"/>
    <w:rsid w:val="00492019"/>
    <w:rsid w:val="004B1655"/>
    <w:rsid w:val="005D553C"/>
    <w:rsid w:val="007E106B"/>
    <w:rsid w:val="007F7922"/>
    <w:rsid w:val="00806B9D"/>
    <w:rsid w:val="008160E7"/>
    <w:rsid w:val="008664CE"/>
    <w:rsid w:val="00955358"/>
    <w:rsid w:val="009A52F7"/>
    <w:rsid w:val="009D7DFA"/>
    <w:rsid w:val="009F44EF"/>
    <w:rsid w:val="00A1314B"/>
    <w:rsid w:val="00A768B1"/>
    <w:rsid w:val="00A90D6B"/>
    <w:rsid w:val="00AE24AC"/>
    <w:rsid w:val="00AF2CF2"/>
    <w:rsid w:val="00B46E66"/>
    <w:rsid w:val="00C87599"/>
    <w:rsid w:val="00D14A5C"/>
    <w:rsid w:val="00DD1459"/>
    <w:rsid w:val="00DD59C5"/>
    <w:rsid w:val="00FC1B49"/>
    <w:rsid w:val="00FD3565"/>
    <w:rsid w:val="00FF1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D1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F1068"/>
    <w:pPr>
      <w:ind w:left="720"/>
      <w:contextualSpacing/>
    </w:pPr>
  </w:style>
  <w:style w:type="table" w:styleId="TableGrid">
    <w:name w:val="Table Grid"/>
    <w:basedOn w:val="TableNormal"/>
    <w:uiPriority w:val="99"/>
    <w:rsid w:val="00C87599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95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53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0E53B9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15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512</TotalTime>
  <Pages>4</Pages>
  <Words>1310</Words>
  <Characters>7472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Evgeny</cp:lastModifiedBy>
  <cp:revision>19</cp:revision>
  <dcterms:created xsi:type="dcterms:W3CDTF">2017-04-05T08:01:00Z</dcterms:created>
  <dcterms:modified xsi:type="dcterms:W3CDTF">2018-06-08T12:33:00Z</dcterms:modified>
</cp:coreProperties>
</file>